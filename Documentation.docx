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76" w:rsidRDefault="00EB54DA">
      <w:r>
        <w:rPr>
          <w:noProof/>
          <w:lang w:val="en-NZ" w:eastAsia="ja-JP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1877695</wp:posOffset>
                </wp:positionV>
                <wp:extent cx="5829300" cy="1165225"/>
                <wp:effectExtent l="0" t="127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829300" cy="1165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76109" w:rsidRPr="00C76109" w:rsidRDefault="00C76109" w:rsidP="00C76109">
                            <w:pPr>
                              <w:pStyle w:val="Heading1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ISCG7441 – Advanced Game Programming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0pt;margin-top:147.85pt;width:459pt;height:91.75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C76109" w:rsidRPr="00C76109" w:rsidRDefault="00C76109" w:rsidP="00C76109">
                      <w:pPr>
                        <w:pStyle w:val="Heading1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ISCG7441 – Advanced Game Programming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NZ" w:eastAsia="ja-JP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>
                <wp:simplePos x="0" y="0"/>
                <wp:positionH relativeFrom="page">
                  <wp:posOffset>1261745</wp:posOffset>
                </wp:positionH>
                <wp:positionV relativeFrom="page">
                  <wp:posOffset>3314700</wp:posOffset>
                </wp:positionV>
                <wp:extent cx="5653405" cy="338455"/>
                <wp:effectExtent l="4445" t="0" r="0" b="444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65340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828" w:rsidRPr="00C76109" w:rsidRDefault="00C76109" w:rsidP="009B1EB1">
                            <w:pPr>
                              <w:pStyle w:val="Heading2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Documentation and Journal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8" o:spid="_x0000_s1027" type="#_x0000_t202" style="position:absolute;margin-left:99.35pt;margin-top:261pt;width:445.15pt;height:26.6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" filled="f" stroked="f" strokeweight="0" insetpen="t">
                <o:lock v:ext="edit" shapetype="t"/>
                <v:textbox inset="2.85pt,2.85pt,2.85pt,2.85pt">
                  <w:txbxContent>
                    <w:p w:rsidR="00B44828" w:rsidRPr="00C76109" w:rsidRDefault="00C76109" w:rsidP="009B1EB1">
                      <w:pPr>
                        <w:pStyle w:val="Heading2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Documentation and Journal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NZ" w:eastAsia="ja-JP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ge">
                  <wp:posOffset>4114800</wp:posOffset>
                </wp:positionV>
                <wp:extent cx="3394710" cy="802005"/>
                <wp:effectExtent l="4445" t="0" r="127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394710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44828" w:rsidRPr="00C76109" w:rsidRDefault="00C76109" w:rsidP="007B4A9B">
                            <w:pPr>
                              <w:pStyle w:val="listtext"/>
                            </w:pPr>
                            <w:r>
                              <w:rPr>
                                <w:lang w:val="en-NZ"/>
                              </w:rPr>
                              <w:t xml:space="preserve">Aquila </w:t>
                            </w:r>
                            <w:proofErr w:type="spellStart"/>
                            <w:r>
                              <w:rPr>
                                <w:lang w:val="en-NZ"/>
                              </w:rPr>
                              <w:t>Halpé</w:t>
                            </w:r>
                            <w:proofErr w:type="spellEnd"/>
                          </w:p>
                          <w:p w:rsidR="00C76109" w:rsidRPr="007B4A9B" w:rsidRDefault="00C76109" w:rsidP="007B4A9B">
                            <w:pPr>
                              <w:pStyle w:val="listtext"/>
                            </w:pPr>
                            <w:r>
                              <w:rPr>
                                <w:lang w:val="en-NZ"/>
                              </w:rPr>
                              <w:t>Jesse Schollitt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9" o:spid="_x0000_s1028" type="#_x0000_t202" style="position:absolute;margin-left:297.35pt;margin-top:324pt;width:267.3pt;height:63.1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" filled="f" stroked="f" strokeweight="0" insetpen="t">
                <o:lock v:ext="edit" shapetype="t"/>
                <v:textbox style="mso-fit-shape-to-text:t" inset="2.85pt,2.85pt,2.85pt,2.85pt">
                  <w:txbxContent>
                    <w:p w:rsidR="00B44828" w:rsidRPr="00C76109" w:rsidRDefault="00C76109" w:rsidP="007B4A9B">
                      <w:pPr>
                        <w:pStyle w:val="listtext"/>
                      </w:pPr>
                      <w:r>
                        <w:rPr>
                          <w:lang w:val="en-NZ"/>
                        </w:rPr>
                        <w:t xml:space="preserve">Aquila </w:t>
                      </w:r>
                      <w:proofErr w:type="spellStart"/>
                      <w:r>
                        <w:rPr>
                          <w:lang w:val="en-NZ"/>
                        </w:rPr>
                        <w:t>Halpé</w:t>
                      </w:r>
                      <w:proofErr w:type="spellEnd"/>
                    </w:p>
                    <w:p w:rsidR="00C76109" w:rsidRPr="007B4A9B" w:rsidRDefault="00C76109" w:rsidP="007B4A9B">
                      <w:pPr>
                        <w:pStyle w:val="listtext"/>
                      </w:pPr>
                      <w:r>
                        <w:rPr>
                          <w:lang w:val="en-NZ"/>
                        </w:rPr>
                        <w:t>Jesse Schollitt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NZ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1261745</wp:posOffset>
                </wp:positionH>
                <wp:positionV relativeFrom="page">
                  <wp:posOffset>4114800</wp:posOffset>
                </wp:positionV>
                <wp:extent cx="1714500" cy="481330"/>
                <wp:effectExtent l="4445" t="0" r="0" b="4445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4828" w:rsidRPr="00C76109" w:rsidRDefault="00C76109" w:rsidP="002F5063">
                            <w:pPr>
                              <w:pStyle w:val="Heading3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Contributors: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0" o:spid="_x0000_s1029" type="#_x0000_t202" style="position:absolute;margin-left:99.35pt;margin-top:324pt;width:135pt;height:37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UO+tgIAAME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" filled="f" stroked="f">
                <v:textbox style="mso-fit-shape-to-text:t" inset="3.6pt,,3.6pt">
                  <w:txbxContent>
                    <w:p w:rsidR="00B44828" w:rsidRPr="00C76109" w:rsidRDefault="00C76109" w:rsidP="002F5063">
                      <w:pPr>
                        <w:pStyle w:val="Heading3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Contributors: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NZ" w:eastAsia="ja-JP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3314700</wp:posOffset>
                </wp:positionV>
                <wp:extent cx="6057265" cy="285750"/>
                <wp:effectExtent l="0" t="0" r="635" b="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057265" cy="2857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0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245ED4D" id="AutoShape 7" o:spid="_x0000_s1026" style="position:absolute;margin-left:90pt;margin-top:261pt;width:476.95pt;height:22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" fillcolor="navy" stroked="f" strokeweight="0" insetpen="t">
                <v:shadow color="#ccc"/>
                <o:lock v:ext="edit" shapetype="t"/>
                <v:textbox inset="2.88pt,2.88pt,2.88pt,2.88pt"/>
                <w10:wrap anchorx="page" anchory="page"/>
              </v:roundrect>
            </w:pict>
          </mc:Fallback>
        </mc:AlternateContent>
      </w:r>
      <w:r>
        <w:rPr>
          <w:noProof/>
          <w:lang w:val="en-NZ" w:eastAsia="ja-JP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1600200</wp:posOffset>
                </wp:positionV>
                <wp:extent cx="4229100" cy="1752600"/>
                <wp:effectExtent l="0" t="0" r="0" b="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229100" cy="17526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1D34FBF" id="AutoShape 4" o:spid="_x0000_s1026" style="position:absolute;margin-left:63pt;margin-top:126pt;width:333pt;height:138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" stroked="f" strokeweight="0" insetpen="t">
                <v:shadow color="#ccc"/>
                <o:lock v:ext="edit" shapetype="t"/>
                <v:textbox inset="2.88pt,2.88pt,2.88pt,2.88pt"/>
                <w10:wrap anchorx="page" anchory="page"/>
              </v:roundrect>
            </w:pict>
          </mc:Fallback>
        </mc:AlternateContent>
      </w:r>
      <w:r>
        <w:rPr>
          <w:noProof/>
          <w:lang w:val="en-NZ" w:eastAsia="ja-JP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457200</wp:posOffset>
                </wp:positionV>
                <wp:extent cx="2617470" cy="8997950"/>
                <wp:effectExtent l="0" t="0" r="1905" b="317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617470" cy="8997950"/>
                        </a:xfrm>
                        <a:prstGeom prst="rect">
                          <a:avLst/>
                        </a:prstGeom>
                        <a:solidFill>
                          <a:srgbClr val="99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F275FE" id="Rectangle 3" o:spid="_x0000_s1026" style="position:absolute;margin-left:45pt;margin-top:36pt;width:206.1pt;height:708.5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" fillcolor="#9c9" stroked="f" strokeweight="0" insetpen="t">
                <v:shadow color="#ccc"/>
                <o:lock v:ext="edit" shapetype="t"/>
                <v:textbox inset="2.88pt,2.88pt,2.88pt,2.88pt"/>
                <w10:wrap anchorx="page" anchory="page"/>
              </v:rect>
            </w:pict>
          </mc:Fallback>
        </mc:AlternateContent>
      </w:r>
      <w:r w:rsidR="00CB77B4" w:rsidRPr="0011176B">
        <w:t xml:space="preserve"> </w:t>
      </w:r>
      <w:r w:rsidR="00C76109">
        <w:t>v</w:t>
      </w:r>
    </w:p>
    <w:p w:rsidR="00E70789" w:rsidRDefault="00C76109" w:rsidP="00E70789">
      <w:r>
        <w:br w:type="page"/>
      </w:r>
    </w:p>
    <w:p w:rsidR="00E70789" w:rsidRDefault="00E70789" w:rsidP="00E7078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Commit history (as of </w:t>
      </w:r>
      <w:r w:rsidR="00DE1A97" w:rsidRPr="00DE1A97">
        <w:rPr>
          <w:sz w:val="36"/>
          <w:szCs w:val="36"/>
        </w:rPr>
        <w:t>10:34 p.m. 28/06/2017</w:t>
      </w:r>
      <w:r>
        <w:rPr>
          <w:sz w:val="36"/>
          <w:szCs w:val="36"/>
        </w:rPr>
        <w:t>)</w:t>
      </w: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41"/>
        <w:gridCol w:w="943"/>
        <w:gridCol w:w="8676"/>
      </w:tblGrid>
      <w:tr w:rsidR="00DE1A97" w:rsidRPr="00DE1A97" w:rsidTr="00DE1A97">
        <w:trPr>
          <w:trHeight w:val="300"/>
        </w:trPr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Aquila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Halpé</w:t>
            </w:r>
            <w:proofErr w:type="spellEnd"/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27 minutes ago</w:t>
            </w:r>
          </w:p>
        </w:tc>
        <w:tc>
          <w:tcPr>
            <w:tcW w:w="8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added some gyroscopic stuff to show overlay gauges for camera pitch / yaw / roll (not 100% accurate on mouse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Aquila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Halpé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3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Merge branch 'master' of https://github.com/scholj05/AdvGameProg-Assignment2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Aquila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Halpé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3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fixed untracked files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4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Merge branch 'master' of https://github.com/scholj05/AdvGameProg-Assignment2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4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fixing collision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4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Added live values to the overlay for speed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Aquila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Halpé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4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Adding documentation + history log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Aquila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Halpé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5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added some comments on skybox class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5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Added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keybinds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for the user inputs. Added mouse movement for pitch and roll. Pinned mouse to game window (limits max rotation speeds). Added cockpit overlay.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7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fixed untracked files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Aquila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Halpé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8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TGUI BOI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Aquila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Halpé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8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Merge branch 'master' of https://github.com/scholj05/AdvGameProg-Assignment2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Aquila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Halpé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8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basic TGUI class implemented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8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Merge branch 'master' of https://github.com/scholj05/AdvGameProg-Assignment2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8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Deleted vehicle class (can't fix in time).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9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Removed vehicle class (not enough time to fix it).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Aquila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Halpé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9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did some work on making the gradients look more realistic in the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heightmap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rendering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Aquila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Halpé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10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Merge branch 'master' of https://github.com/scholj05/AdvGameProg-Assignment2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23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removed some redundant code and fixed some comments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23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Added ocean. Changed colouring of height map to be more realistic (sand to grass to mountain). Added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heightmap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fade into ocean. Added get methods in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heightmap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and skybox to provide positioning of the ocean.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lastRenderedPageBreak/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lastRenderedPageBreak/>
              <w:t xml:space="preserve">27 </w:t>
            </w: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lastRenderedPageBreak/>
              <w:t>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proofErr w:type="gram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lastRenderedPageBreak/>
              <w:t>commenting</w:t>
            </w:r>
            <w:proofErr w:type="gram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for the main added.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lastRenderedPageBreak/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30 hours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Added complete height offset method to simulate an island land mass (made "edge pinning" redundant so will be removed. Commented out for now). Fixed "dim colours" on non-textured objects that are drawn post-skybox.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2 days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added delta time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Aquila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Halpé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2 days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Merge branch 'master' of https://github.com/scholj05/AdvGameProg-Assignment2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2 days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Fixed edge faces on first row not being added. Fixed skybox rotating with camera by applying the inverse 4x4 matrix to the skybox and making it very large.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Aquila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Halpé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2 days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Merge branch 'master' of https://github.com/scholj05/AdvGameProg-Assignment2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2 days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Merged skybox into project. Currently stuck in local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coords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so there's no rotation.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Aquila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Halpé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2 days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Merge branch 'master' of https://github.com/scholj05/AdvGameProg-Assignment2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3 days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Started on loading .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obj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file for use as a vehicle for chase camera.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3 days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Camera converted to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quat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(new class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10 days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Fixed bug where running the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camera.moveForward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method in the first loop caused the camera position to be set to non-real numbers.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11 days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Playing around with time's effect on camera movement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11 days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Not using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quat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-based camera yet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12 days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Playing around with quaternion camera instead of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euler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.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2 weeks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Menu finished. Not particularly well done but as a first attempt at making a game menu from scratch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2 weeks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Menu is now working (values from the menu are used as input parameters in the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heightmap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class). Bypasses number distribution at the moment to avoid invalid sigma input for distributors that don't use min/max parameters. Fixing it requires changing the min/max fields to mean/sigma fields in the menu (different input types in the arrays). Menu has its own update/render/draw system with separate window events to run the program entirely internally until it is complete.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Aquila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Halpé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2 weeks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Merge branch 'master' of https://github.com/scholj05/AdvGameProg-Assignment2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2 weeks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Added game menu (not fully working but implemented for testing purposes) that will control the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vars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of the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heightmap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class prior to its creation. Currently: Escape to close game and menu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2 weeks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UI and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heightmap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are now in their own files with headers. Cleaned up main file of unused vars.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3 weeks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Quick update for distribution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Aquila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lastRenderedPageBreak/>
              <w:t>Halpé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lastRenderedPageBreak/>
              <w:t xml:space="preserve">3 weeks </w:t>
            </w: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lastRenderedPageBreak/>
              <w:t>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lastRenderedPageBreak/>
              <w:t>plan file + ignore file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lastRenderedPageBreak/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3 weeks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Slight adjustments to the camera class. The constructor now takes the initial camera position and angle as parameters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3 weeks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Changed the square and smoothing methods to check for edges. If on an edge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3 weeks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Overhauled land generation: Fixed the diagonal valley issue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3 weeks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Changed camera operation from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glRotate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&amp;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glTranslate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to using Matrix and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glLookAt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to avoid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gimble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lock and non-local z-axis camera roll. Camera has been moved to a separate file</w:t>
            </w:r>
          </w:p>
        </w:tc>
      </w:tr>
      <w:tr w:rsidR="00DE1A97" w:rsidRPr="00DE1A97" w:rsidTr="00DE1A97">
        <w:trPr>
          <w:trHeight w:val="300"/>
        </w:trPr>
        <w:tc>
          <w:tcPr>
            <w:tcW w:w="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Jesse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Schollitt</w:t>
            </w:r>
            <w:proofErr w:type="spellEnd"/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3 weeks ago</w:t>
            </w:r>
          </w:p>
        </w:tc>
        <w:tc>
          <w:tcPr>
            <w:tcW w:w="8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A97" w:rsidRPr="00DE1A97" w:rsidRDefault="00DE1A97" w:rsidP="00DE1A97">
            <w:pPr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</w:pPr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Initial commit. </w:t>
            </w:r>
            <w:proofErr w:type="spellStart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>Wrking</w:t>
            </w:r>
            <w:proofErr w:type="spellEnd"/>
            <w:r w:rsidRPr="00DE1A97">
              <w:rPr>
                <w:rFonts w:ascii="Calibri" w:hAnsi="Calibri" w:cs="Calibri"/>
                <w:kern w:val="0"/>
                <w:sz w:val="22"/>
                <w:szCs w:val="22"/>
                <w:lang w:val="en-NZ" w:eastAsia="ja-JP"/>
              </w:rPr>
              <w:t xml:space="preserve"> versions of height map</w:t>
            </w:r>
          </w:p>
        </w:tc>
      </w:tr>
    </w:tbl>
    <w:p w:rsidR="00E70789" w:rsidRPr="00E70789" w:rsidRDefault="00E70789" w:rsidP="00E70789">
      <w:pPr>
        <w:rPr>
          <w:sz w:val="36"/>
          <w:szCs w:val="36"/>
          <w:lang w:val="en-NZ"/>
        </w:rPr>
      </w:pPr>
    </w:p>
    <w:p w:rsidR="00E70789" w:rsidRDefault="00E70789" w:rsidP="00E70789"/>
    <w:p w:rsidR="0022629B" w:rsidRDefault="0022629B" w:rsidP="00E70789"/>
    <w:p w:rsidR="0022629B" w:rsidRDefault="0022629B" w:rsidP="00E70789"/>
    <w:p w:rsidR="0022629B" w:rsidRDefault="0022629B" w:rsidP="00E70789"/>
    <w:p w:rsidR="0022629B" w:rsidRDefault="0022629B" w:rsidP="00E70789"/>
    <w:p w:rsidR="0022629B" w:rsidRDefault="0022629B" w:rsidP="00E70789"/>
    <w:p w:rsidR="0022629B" w:rsidRDefault="0022629B" w:rsidP="00E70789"/>
    <w:p w:rsidR="0022629B" w:rsidRDefault="0022629B" w:rsidP="00E70789"/>
    <w:p w:rsidR="0022629B" w:rsidRDefault="0022629B" w:rsidP="00E70789"/>
    <w:p w:rsidR="0022629B" w:rsidRDefault="0022629B" w:rsidP="00E70789"/>
    <w:p w:rsidR="0022629B" w:rsidRDefault="0022629B" w:rsidP="00E70789"/>
    <w:p w:rsidR="0022629B" w:rsidRDefault="0022629B" w:rsidP="00E70789"/>
    <w:p w:rsidR="00E70789" w:rsidRDefault="00C76109" w:rsidP="00E70789">
      <w:pPr>
        <w:rPr>
          <w:sz w:val="36"/>
          <w:szCs w:val="36"/>
        </w:rPr>
      </w:pPr>
      <w:r>
        <w:rPr>
          <w:sz w:val="36"/>
          <w:szCs w:val="36"/>
        </w:rPr>
        <w:t xml:space="preserve">Please be aware that </w:t>
      </w:r>
      <w:r w:rsidR="0022629B">
        <w:rPr>
          <w:sz w:val="36"/>
          <w:szCs w:val="36"/>
        </w:rPr>
        <w:t>the above commit history</w:t>
      </w:r>
      <w:r>
        <w:rPr>
          <w:sz w:val="36"/>
          <w:szCs w:val="36"/>
        </w:rPr>
        <w:t xml:space="preserve"> should be best used as a general guide of the development history, as some work was not committed / done in external files / research.</w:t>
      </w:r>
    </w:p>
    <w:p w:rsidR="0022629B" w:rsidRDefault="0022629B" w:rsidP="00E70789">
      <w:pPr>
        <w:rPr>
          <w:sz w:val="36"/>
          <w:szCs w:val="36"/>
        </w:rPr>
      </w:pPr>
    </w:p>
    <w:p w:rsidR="0022629B" w:rsidRDefault="0022629B" w:rsidP="00E70789">
      <w:pPr>
        <w:rPr>
          <w:sz w:val="36"/>
          <w:szCs w:val="36"/>
          <w:u w:val="single"/>
        </w:rPr>
      </w:pPr>
      <w:r>
        <w:rPr>
          <w:sz w:val="36"/>
          <w:szCs w:val="36"/>
        </w:rPr>
        <w:br w:type="page"/>
      </w:r>
      <w:r w:rsidRPr="0022629B">
        <w:rPr>
          <w:sz w:val="36"/>
          <w:szCs w:val="36"/>
          <w:u w:val="single"/>
        </w:rPr>
        <w:lastRenderedPageBreak/>
        <w:t>Timesheets / Time Spent</w:t>
      </w:r>
    </w:p>
    <w:p w:rsidR="00EB54DA" w:rsidRDefault="00EB54DA" w:rsidP="00E70789">
      <w:pPr>
        <w:rPr>
          <w:sz w:val="36"/>
          <w:szCs w:val="36"/>
          <w:u w:val="single"/>
        </w:rPr>
      </w:pPr>
    </w:p>
    <w:p w:rsidR="00EB54DA" w:rsidRDefault="00EB54DA" w:rsidP="00E70789">
      <w:pPr>
        <w:rPr>
          <w:sz w:val="36"/>
          <w:szCs w:val="36"/>
        </w:rPr>
      </w:pPr>
      <w:r w:rsidRPr="00EB54DA">
        <w:rPr>
          <w:sz w:val="36"/>
          <w:szCs w:val="36"/>
        </w:rPr>
        <w:t xml:space="preserve">Aquila </w:t>
      </w:r>
      <w:r>
        <w:rPr>
          <w:sz w:val="36"/>
          <w:szCs w:val="36"/>
        </w:rPr>
        <w:t>–</w:t>
      </w:r>
      <w:r w:rsidRPr="00EB54D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estimated about </w:t>
      </w:r>
      <w:r w:rsidR="00B83825">
        <w:rPr>
          <w:sz w:val="36"/>
          <w:szCs w:val="36"/>
        </w:rPr>
        <w:t>40</w:t>
      </w:r>
      <w:r>
        <w:rPr>
          <w:sz w:val="36"/>
          <w:szCs w:val="36"/>
        </w:rPr>
        <w:t>-</w:t>
      </w:r>
      <w:r w:rsidR="00B83825">
        <w:rPr>
          <w:sz w:val="36"/>
          <w:szCs w:val="36"/>
        </w:rPr>
        <w:t>50</w:t>
      </w:r>
      <w:r>
        <w:rPr>
          <w:sz w:val="36"/>
          <w:szCs w:val="36"/>
        </w:rPr>
        <w:t xml:space="preserve"> hours </w:t>
      </w:r>
      <w:bookmarkStart w:id="0" w:name="_GoBack"/>
      <w:bookmarkEnd w:id="0"/>
      <w:r>
        <w:rPr>
          <w:sz w:val="36"/>
          <w:szCs w:val="36"/>
        </w:rPr>
        <w:t>research and coding</w:t>
      </w:r>
    </w:p>
    <w:p w:rsidR="00EB54DA" w:rsidRDefault="00EB54DA" w:rsidP="00E7078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Contribution :</w:t>
      </w:r>
      <w:proofErr w:type="gramEnd"/>
      <w:r>
        <w:rPr>
          <w:sz w:val="36"/>
          <w:szCs w:val="36"/>
        </w:rPr>
        <w:t xml:space="preserve"> Skybox </w:t>
      </w:r>
      <w:r w:rsidR="00C42103">
        <w:rPr>
          <w:sz w:val="36"/>
          <w:szCs w:val="36"/>
        </w:rPr>
        <w:t xml:space="preserve">(built on John’s lighting demo) </w:t>
      </w:r>
      <w:r>
        <w:rPr>
          <w:sz w:val="36"/>
          <w:szCs w:val="36"/>
        </w:rPr>
        <w:t xml:space="preserve">+ some minor aesthetic elements to menu / </w:t>
      </w:r>
      <w:proofErr w:type="spellStart"/>
      <w:r>
        <w:rPr>
          <w:sz w:val="36"/>
          <w:szCs w:val="36"/>
        </w:rPr>
        <w:t>heightmap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colour</w:t>
      </w:r>
      <w:proofErr w:type="spellEnd"/>
      <w:r>
        <w:rPr>
          <w:sz w:val="36"/>
          <w:szCs w:val="36"/>
        </w:rPr>
        <w:t xml:space="preserve"> gradients.</w:t>
      </w:r>
      <w:r w:rsidR="00B83825">
        <w:rPr>
          <w:sz w:val="36"/>
          <w:szCs w:val="36"/>
        </w:rPr>
        <w:t xml:space="preserve"> </w:t>
      </w:r>
      <w:proofErr w:type="gramStart"/>
      <w:r w:rsidR="00B83825">
        <w:rPr>
          <w:sz w:val="36"/>
          <w:szCs w:val="36"/>
        </w:rPr>
        <w:t>Also worked on the gyroscopic overlay elements with some help from Jesse.</w:t>
      </w:r>
      <w:proofErr w:type="gramEnd"/>
    </w:p>
    <w:p w:rsidR="00EB54DA" w:rsidRDefault="00EB54DA" w:rsidP="00E70789">
      <w:pPr>
        <w:rPr>
          <w:sz w:val="36"/>
          <w:szCs w:val="36"/>
        </w:rPr>
      </w:pPr>
    </w:p>
    <w:p w:rsidR="00EB54DA" w:rsidRDefault="00EB54DA" w:rsidP="00E70789">
      <w:pPr>
        <w:rPr>
          <w:sz w:val="36"/>
          <w:szCs w:val="36"/>
        </w:rPr>
      </w:pPr>
      <w:r>
        <w:rPr>
          <w:sz w:val="36"/>
          <w:szCs w:val="36"/>
        </w:rPr>
        <w:t xml:space="preserve">Jesse – </w:t>
      </w:r>
      <w:r w:rsidR="00C42103">
        <w:rPr>
          <w:sz w:val="36"/>
          <w:szCs w:val="36"/>
        </w:rPr>
        <w:t>estimated 30-40 hours of research and development per week (6 weeks)</w:t>
      </w:r>
    </w:p>
    <w:p w:rsidR="00EB54DA" w:rsidRDefault="00EB54DA" w:rsidP="00E7078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Contribution :</w:t>
      </w:r>
      <w:proofErr w:type="gramEnd"/>
    </w:p>
    <w:p w:rsidR="00C42103" w:rsidRDefault="00C42103" w:rsidP="00E70789">
      <w:pPr>
        <w:rPr>
          <w:sz w:val="36"/>
          <w:szCs w:val="36"/>
        </w:rPr>
      </w:pPr>
      <w:r>
        <w:rPr>
          <w:sz w:val="36"/>
          <w:szCs w:val="36"/>
        </w:rPr>
        <w:t>Heightmap</w:t>
      </w:r>
      <w:r w:rsidR="000B3F24">
        <w:rPr>
          <w:sz w:val="36"/>
          <w:szCs w:val="36"/>
        </w:rPr>
        <w:t xml:space="preserve"> class</w:t>
      </w:r>
      <w:r>
        <w:rPr>
          <w:sz w:val="36"/>
          <w:szCs w:val="36"/>
        </w:rPr>
        <w:t xml:space="preserve"> (built on John’s code for diamond square).</w:t>
      </w:r>
    </w:p>
    <w:p w:rsidR="00C42103" w:rsidRPr="00C42103" w:rsidRDefault="00C42103" w:rsidP="00C4210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Random number generation.</w:t>
      </w:r>
      <w:r w:rsidRPr="00C42103">
        <w:rPr>
          <w:sz w:val="36"/>
          <w:szCs w:val="36"/>
        </w:rPr>
        <w:tab/>
      </w:r>
    </w:p>
    <w:p w:rsidR="00C42103" w:rsidRDefault="00C42103" w:rsidP="00C42103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42103">
        <w:rPr>
          <w:sz w:val="36"/>
          <w:szCs w:val="36"/>
        </w:rPr>
        <w:t>Smoothing algorithm.</w:t>
      </w:r>
    </w:p>
    <w:p w:rsidR="00C42103" w:rsidRDefault="00C42103" w:rsidP="00C4210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Edge pinning method (redundant).</w:t>
      </w:r>
    </w:p>
    <w:p w:rsidR="00C42103" w:rsidRDefault="00C42103" w:rsidP="00C42103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Colour</w:t>
      </w:r>
      <w:proofErr w:type="spellEnd"/>
      <w:r>
        <w:rPr>
          <w:sz w:val="36"/>
          <w:szCs w:val="36"/>
        </w:rPr>
        <w:t xml:space="preserve"> buffering.</w:t>
      </w:r>
    </w:p>
    <w:p w:rsidR="00C42103" w:rsidRDefault="00C42103" w:rsidP="00C4210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Height-based </w:t>
      </w:r>
      <w:proofErr w:type="spellStart"/>
      <w:r>
        <w:rPr>
          <w:sz w:val="36"/>
          <w:szCs w:val="36"/>
        </w:rPr>
        <w:t>colouring</w:t>
      </w:r>
      <w:proofErr w:type="spellEnd"/>
      <w:r>
        <w:rPr>
          <w:sz w:val="36"/>
          <w:szCs w:val="36"/>
        </w:rPr>
        <w:t xml:space="preserve"> and smoothing.</w:t>
      </w:r>
    </w:p>
    <w:p w:rsidR="00C42103" w:rsidRPr="000B3F24" w:rsidRDefault="00C42103" w:rsidP="00C4210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Height Offset algorithm.</w:t>
      </w:r>
    </w:p>
    <w:p w:rsidR="000B3F24" w:rsidRDefault="00C42103" w:rsidP="00C42103">
      <w:pPr>
        <w:rPr>
          <w:sz w:val="36"/>
          <w:szCs w:val="36"/>
        </w:rPr>
      </w:pPr>
      <w:r>
        <w:rPr>
          <w:sz w:val="36"/>
          <w:szCs w:val="36"/>
        </w:rPr>
        <w:t>Menu</w:t>
      </w:r>
      <w:r w:rsidR="000B3F24">
        <w:rPr>
          <w:sz w:val="36"/>
          <w:szCs w:val="36"/>
        </w:rPr>
        <w:t xml:space="preserve"> class.</w:t>
      </w:r>
    </w:p>
    <w:p w:rsidR="000B3F24" w:rsidRDefault="000B3F24" w:rsidP="00C4210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MenuData</w:t>
      </w:r>
      <w:proofErr w:type="spellEnd"/>
      <w:r>
        <w:rPr>
          <w:sz w:val="36"/>
          <w:szCs w:val="36"/>
        </w:rPr>
        <w:t xml:space="preserve"> class (holds data used in menu).</w:t>
      </w:r>
    </w:p>
    <w:p w:rsidR="000B3F24" w:rsidRDefault="000B3F24" w:rsidP="00C42103">
      <w:pPr>
        <w:rPr>
          <w:sz w:val="36"/>
          <w:szCs w:val="36"/>
        </w:rPr>
      </w:pPr>
      <w:r>
        <w:rPr>
          <w:sz w:val="36"/>
          <w:szCs w:val="36"/>
        </w:rPr>
        <w:t>Euler camera class (redundant).</w:t>
      </w:r>
    </w:p>
    <w:p w:rsidR="000B3F24" w:rsidRDefault="000B3F24" w:rsidP="000B3F24">
      <w:pPr>
        <w:rPr>
          <w:sz w:val="36"/>
          <w:szCs w:val="36"/>
        </w:rPr>
      </w:pPr>
      <w:r>
        <w:rPr>
          <w:sz w:val="36"/>
          <w:szCs w:val="36"/>
        </w:rPr>
        <w:t xml:space="preserve">Quaternion camera class (replaced </w:t>
      </w:r>
      <w:proofErr w:type="spellStart"/>
      <w:r>
        <w:rPr>
          <w:sz w:val="36"/>
          <w:szCs w:val="36"/>
        </w:rPr>
        <w:t>euler</w:t>
      </w:r>
      <w:proofErr w:type="spellEnd"/>
      <w:r>
        <w:rPr>
          <w:sz w:val="36"/>
          <w:szCs w:val="36"/>
        </w:rPr>
        <w:t xml:space="preserve"> class to avoid jitter and gimbal lock).</w:t>
      </w:r>
    </w:p>
    <w:p w:rsidR="000B3F24" w:rsidRDefault="000B3F24" w:rsidP="000B3F24">
      <w:pPr>
        <w:rPr>
          <w:sz w:val="36"/>
          <w:szCs w:val="36"/>
        </w:rPr>
      </w:pPr>
      <w:r>
        <w:rPr>
          <w:sz w:val="36"/>
          <w:szCs w:val="36"/>
        </w:rPr>
        <w:t>Ocean class.</w:t>
      </w:r>
    </w:p>
    <w:p w:rsidR="000B3F24" w:rsidRDefault="000B3F24" w:rsidP="000B3F24">
      <w:pPr>
        <w:rPr>
          <w:sz w:val="36"/>
          <w:szCs w:val="36"/>
        </w:rPr>
      </w:pPr>
      <w:r>
        <w:rPr>
          <w:sz w:val="36"/>
          <w:szCs w:val="36"/>
        </w:rPr>
        <w:t>Overlay class.</w:t>
      </w:r>
    </w:p>
    <w:p w:rsidR="000B3F24" w:rsidRDefault="000B3F24" w:rsidP="000B3F24">
      <w:pPr>
        <w:rPr>
          <w:sz w:val="36"/>
          <w:szCs w:val="36"/>
        </w:rPr>
      </w:pPr>
      <w:r>
        <w:rPr>
          <w:sz w:val="36"/>
          <w:szCs w:val="36"/>
        </w:rPr>
        <w:t>Part of skybox class.</w:t>
      </w:r>
    </w:p>
    <w:p w:rsidR="00D5006D" w:rsidRDefault="00D5006D" w:rsidP="000B3F24">
      <w:pPr>
        <w:rPr>
          <w:sz w:val="36"/>
          <w:szCs w:val="36"/>
        </w:rPr>
      </w:pPr>
      <w:r>
        <w:rPr>
          <w:sz w:val="36"/>
          <w:szCs w:val="36"/>
        </w:rPr>
        <w:t>Object loader and object class (removed due to time constraint).</w:t>
      </w:r>
    </w:p>
    <w:p w:rsidR="000B3F24" w:rsidRDefault="000B3F24" w:rsidP="000B3F24">
      <w:pPr>
        <w:rPr>
          <w:sz w:val="36"/>
          <w:szCs w:val="36"/>
        </w:rPr>
      </w:pPr>
    </w:p>
    <w:p w:rsidR="000B3F24" w:rsidRPr="000B3F24" w:rsidRDefault="000B3F24" w:rsidP="000B3F24">
      <w:pPr>
        <w:rPr>
          <w:sz w:val="24"/>
          <w:szCs w:val="36"/>
        </w:rPr>
      </w:pPr>
    </w:p>
    <w:p w:rsidR="000B3F24" w:rsidRDefault="000B3F24" w:rsidP="000B3F24">
      <w:pPr>
        <w:rPr>
          <w:sz w:val="36"/>
          <w:szCs w:val="36"/>
        </w:rPr>
      </w:pPr>
    </w:p>
    <w:p w:rsidR="000B3F24" w:rsidRPr="00C42103" w:rsidRDefault="000B3F24" w:rsidP="00C42103">
      <w:pPr>
        <w:rPr>
          <w:sz w:val="36"/>
          <w:szCs w:val="36"/>
        </w:rPr>
      </w:pPr>
    </w:p>
    <w:p w:rsidR="00C42103" w:rsidRPr="00EB54DA" w:rsidRDefault="00C42103" w:rsidP="00E70789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22629B" w:rsidRDefault="0022629B" w:rsidP="00E70789">
      <w:pPr>
        <w:rPr>
          <w:sz w:val="36"/>
          <w:szCs w:val="36"/>
        </w:rPr>
      </w:pPr>
    </w:p>
    <w:p w:rsidR="00EB54DA" w:rsidRDefault="00EB54DA" w:rsidP="00E70789">
      <w:pPr>
        <w:rPr>
          <w:sz w:val="36"/>
          <w:szCs w:val="36"/>
        </w:rPr>
      </w:pPr>
    </w:p>
    <w:p w:rsidR="00EB54DA" w:rsidRDefault="00EB54DA" w:rsidP="00E7078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2629B" w:rsidRDefault="0022629B" w:rsidP="00E70789">
      <w:pPr>
        <w:rPr>
          <w:sz w:val="36"/>
          <w:szCs w:val="36"/>
          <w:u w:val="single"/>
        </w:rPr>
      </w:pPr>
      <w:r w:rsidRPr="0022629B">
        <w:rPr>
          <w:sz w:val="36"/>
          <w:szCs w:val="36"/>
          <w:u w:val="single"/>
        </w:rPr>
        <w:lastRenderedPageBreak/>
        <w:t>Postmortem and Team Reflection</w:t>
      </w:r>
    </w:p>
    <w:p w:rsidR="0022629B" w:rsidRDefault="0022629B" w:rsidP="00E70789">
      <w:pPr>
        <w:rPr>
          <w:sz w:val="36"/>
          <w:szCs w:val="36"/>
        </w:rPr>
      </w:pPr>
    </w:p>
    <w:p w:rsidR="0022629B" w:rsidRDefault="0022629B" w:rsidP="00E70789">
      <w:pPr>
        <w:rPr>
          <w:sz w:val="36"/>
          <w:szCs w:val="36"/>
        </w:rPr>
      </w:pPr>
      <w:r>
        <w:rPr>
          <w:sz w:val="36"/>
          <w:szCs w:val="36"/>
        </w:rPr>
        <w:t xml:space="preserve">Aquila: Working with OpenGL was certainly an interesting experience; I think that at a basic level getting started is seemingly a bit more daunting than it actually is mainly because of the weird method calls and lack of user-friendly documentation (and no hover-over method descriptions for the methods in the IDE), but beyond the basic display stuff things can still be quite confusing and complex. I didn’t contribute quite as much as I’d have liked to in this project due to a pretty severe workload from other assignments, but I still enjoyed the learning experience a lot and I’d still say that if I decided to go ahead with OpenGL and learn more I’d have fun exploring all the options of a very powerful graphics library. </w:t>
      </w:r>
      <w:r w:rsidR="00EB54DA">
        <w:rPr>
          <w:sz w:val="36"/>
          <w:szCs w:val="36"/>
        </w:rPr>
        <w:t>Getting the skybox and the heightmap to look nice and (somewhat) realistic was really satisfying though.</w:t>
      </w:r>
    </w:p>
    <w:p w:rsidR="00EB54DA" w:rsidRDefault="00EB54DA" w:rsidP="00E70789">
      <w:pPr>
        <w:rPr>
          <w:sz w:val="36"/>
          <w:szCs w:val="36"/>
        </w:rPr>
      </w:pPr>
    </w:p>
    <w:p w:rsidR="000B3F24" w:rsidRDefault="00EB54DA" w:rsidP="00E70789">
      <w:pPr>
        <w:rPr>
          <w:sz w:val="36"/>
          <w:szCs w:val="36"/>
        </w:rPr>
      </w:pPr>
      <w:r>
        <w:rPr>
          <w:sz w:val="36"/>
          <w:szCs w:val="36"/>
        </w:rPr>
        <w:t>Jesse:</w:t>
      </w:r>
      <w:r w:rsidR="000B3F24">
        <w:rPr>
          <w:sz w:val="36"/>
          <w:szCs w:val="36"/>
        </w:rPr>
        <w:t xml:space="preserve"> Working with OpenGL and 3d has been a very rewarding and humbling experience. The amount of research needed to understand and implement OpenGL aspects of the project took far longer than I has originally anticipated, but I feel like I have developed (pun intended) as a programmer significantly because of it. The hardest part of this project has been understanding quaternions (or at least attempting to) for use with the “camera”.</w:t>
      </w:r>
      <w:r w:rsidR="00B467E7">
        <w:rPr>
          <w:sz w:val="36"/>
          <w:szCs w:val="36"/>
        </w:rPr>
        <w:t xml:space="preserve"> The most rewarding part was seeing the heightmap transform from a wireframe to a </w:t>
      </w:r>
      <w:proofErr w:type="spellStart"/>
      <w:r w:rsidR="00B467E7">
        <w:rPr>
          <w:sz w:val="36"/>
          <w:szCs w:val="36"/>
        </w:rPr>
        <w:t>coloured</w:t>
      </w:r>
      <w:proofErr w:type="spellEnd"/>
      <w:r w:rsidR="00B467E7">
        <w:rPr>
          <w:sz w:val="36"/>
          <w:szCs w:val="36"/>
        </w:rPr>
        <w:t xml:space="preserve"> and height-offset island in an ocean. From the start of the assignment hand-out to the submission date (apart from exam </w:t>
      </w:r>
      <w:r w:rsidR="00D5006D">
        <w:rPr>
          <w:sz w:val="36"/>
          <w:szCs w:val="36"/>
        </w:rPr>
        <w:t>prep time</w:t>
      </w:r>
      <w:r w:rsidR="00B467E7">
        <w:rPr>
          <w:sz w:val="36"/>
          <w:szCs w:val="36"/>
        </w:rPr>
        <w:t xml:space="preserve">) I have spent a good 30 – 40 hours either researching </w:t>
      </w:r>
      <w:r w:rsidR="00D5006D">
        <w:rPr>
          <w:sz w:val="36"/>
          <w:szCs w:val="36"/>
        </w:rPr>
        <w:t xml:space="preserve">or working on the </w:t>
      </w:r>
      <w:r w:rsidR="00D5006D">
        <w:rPr>
          <w:sz w:val="36"/>
          <w:szCs w:val="36"/>
        </w:rPr>
        <w:lastRenderedPageBreak/>
        <w:t xml:space="preserve">project, which has allowed me to spend time working on the algorithms, such as the height offset method and the quaternion </w:t>
      </w:r>
      <w:proofErr w:type="spellStart"/>
      <w:r w:rsidR="00D5006D">
        <w:rPr>
          <w:sz w:val="36"/>
          <w:szCs w:val="36"/>
        </w:rPr>
        <w:t>maths</w:t>
      </w:r>
      <w:proofErr w:type="spellEnd"/>
      <w:r w:rsidR="00D5006D">
        <w:rPr>
          <w:sz w:val="36"/>
          <w:szCs w:val="36"/>
        </w:rPr>
        <w:t>.</w:t>
      </w:r>
      <w:r w:rsidR="00B467E7">
        <w:rPr>
          <w:sz w:val="36"/>
          <w:szCs w:val="36"/>
        </w:rPr>
        <w:t xml:space="preserve"> </w:t>
      </w:r>
    </w:p>
    <w:p w:rsidR="00C945FF" w:rsidRDefault="00C945FF" w:rsidP="00E70789">
      <w:pPr>
        <w:rPr>
          <w:sz w:val="36"/>
          <w:szCs w:val="36"/>
        </w:rPr>
      </w:pPr>
      <w:r>
        <w:rPr>
          <w:sz w:val="36"/>
          <w:szCs w:val="36"/>
        </w:rPr>
        <w:t>Things to improve:</w:t>
      </w:r>
    </w:p>
    <w:p w:rsidR="00C945FF" w:rsidRPr="00342509" w:rsidRDefault="00342509" w:rsidP="0034250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42509">
        <w:rPr>
          <w:sz w:val="36"/>
          <w:szCs w:val="36"/>
        </w:rPr>
        <w:t>Collision detection for the land.</w:t>
      </w:r>
    </w:p>
    <w:p w:rsidR="00342509" w:rsidRPr="00342509" w:rsidRDefault="00342509" w:rsidP="0034250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42509">
        <w:rPr>
          <w:sz w:val="36"/>
          <w:szCs w:val="36"/>
        </w:rPr>
        <w:t>Get the object loader to work and use the SLERP method to produce a smooth chase camera effect.</w:t>
      </w:r>
    </w:p>
    <w:p w:rsidR="00342509" w:rsidRPr="00342509" w:rsidRDefault="00342509" w:rsidP="0034250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42509">
        <w:rPr>
          <w:sz w:val="36"/>
          <w:szCs w:val="36"/>
        </w:rPr>
        <w:t xml:space="preserve">Get the </w:t>
      </w:r>
      <w:proofErr w:type="spellStart"/>
      <w:r w:rsidRPr="00342509">
        <w:rPr>
          <w:sz w:val="36"/>
          <w:szCs w:val="36"/>
        </w:rPr>
        <w:t>normals</w:t>
      </w:r>
      <w:proofErr w:type="spellEnd"/>
      <w:r w:rsidRPr="00342509">
        <w:rPr>
          <w:sz w:val="36"/>
          <w:szCs w:val="36"/>
        </w:rPr>
        <w:t xml:space="preserve"> for the </w:t>
      </w:r>
      <w:proofErr w:type="spellStart"/>
      <w:r w:rsidRPr="00342509">
        <w:rPr>
          <w:sz w:val="36"/>
          <w:szCs w:val="36"/>
        </w:rPr>
        <w:t>heightmap</w:t>
      </w:r>
      <w:proofErr w:type="spellEnd"/>
      <w:r w:rsidRPr="00342509">
        <w:rPr>
          <w:sz w:val="36"/>
          <w:szCs w:val="36"/>
        </w:rPr>
        <w:t xml:space="preserve"> so lighting can be used.</w:t>
      </w:r>
    </w:p>
    <w:p w:rsidR="00342509" w:rsidRDefault="00342509" w:rsidP="0034250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42509">
        <w:rPr>
          <w:sz w:val="36"/>
          <w:szCs w:val="36"/>
        </w:rPr>
        <w:t>Set the skybox to the X</w:t>
      </w:r>
      <w:proofErr w:type="gramStart"/>
      <w:r w:rsidRPr="00342509">
        <w:rPr>
          <w:sz w:val="36"/>
          <w:szCs w:val="36"/>
        </w:rPr>
        <w:t>,Z</w:t>
      </w:r>
      <w:proofErr w:type="gramEnd"/>
      <w:r w:rsidRPr="00342509">
        <w:rPr>
          <w:sz w:val="36"/>
          <w:szCs w:val="36"/>
        </w:rPr>
        <w:t xml:space="preserve"> coordinates of the camera as to not allow the camera to leave the heightmap.</w:t>
      </w:r>
    </w:p>
    <w:p w:rsidR="00342509" w:rsidRDefault="00342509" w:rsidP="0034250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Better menu. Current menu is not ideal and has a below-standard </w:t>
      </w:r>
      <w:proofErr w:type="spellStart"/>
      <w:r>
        <w:rPr>
          <w:sz w:val="36"/>
          <w:szCs w:val="36"/>
        </w:rPr>
        <w:t>MenuData</w:t>
      </w:r>
      <w:proofErr w:type="spellEnd"/>
      <w:r>
        <w:rPr>
          <w:sz w:val="36"/>
          <w:szCs w:val="36"/>
        </w:rPr>
        <w:t xml:space="preserve"> class.</w:t>
      </w:r>
    </w:p>
    <w:p w:rsidR="00342509" w:rsidRPr="00342509" w:rsidRDefault="00342509" w:rsidP="0034250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Continuous, procedural land generation for infinite worlds.</w:t>
      </w:r>
    </w:p>
    <w:p w:rsidR="00342509" w:rsidRPr="0022629B" w:rsidRDefault="00342509" w:rsidP="00E70789">
      <w:pPr>
        <w:rPr>
          <w:sz w:val="36"/>
          <w:szCs w:val="36"/>
        </w:rPr>
      </w:pPr>
    </w:p>
    <w:sectPr w:rsidR="00342509" w:rsidRPr="002262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00500000000000000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bullet1"/>
      </v:shape>
    </w:pict>
  </w:numPicBullet>
  <w:numPicBullet w:numPicBulletId="1">
    <w:pict>
      <v:shape id="_x0000_i1036" type="#_x0000_t75" style="width:9pt;height:9pt" o:bullet="t">
        <v:imagedata r:id="rId2" o:title="bullet2"/>
      </v:shape>
    </w:pict>
  </w:numPicBullet>
  <w:numPicBullet w:numPicBulletId="2">
    <w:pict>
      <v:shape id="_x0000_i1037" type="#_x0000_t75" style="width:9pt;height:9pt" o:bullet="t">
        <v:imagedata r:id="rId3" o:title="bullet3"/>
      </v:shape>
    </w:pict>
  </w:numPicBullet>
  <w:abstractNum w:abstractNumId="0">
    <w:nsid w:val="3A675075"/>
    <w:multiLevelType w:val="multilevel"/>
    <w:tmpl w:val="CA9A18A6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51E20AFD"/>
    <w:multiLevelType w:val="multilevel"/>
    <w:tmpl w:val="CA9A18A6"/>
    <w:lvl w:ilvl="0">
      <w:start w:val="1"/>
      <w:numFmt w:val="bullet"/>
      <w:pStyle w:val="listtex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789F4052"/>
    <w:multiLevelType w:val="hybridMultilevel"/>
    <w:tmpl w:val="6C36E47A"/>
    <w:lvl w:ilvl="0" w:tplc="1324B9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E6DB0"/>
    <w:multiLevelType w:val="multilevel"/>
    <w:tmpl w:val="6150D6EC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ascii="Helvetica" w:hAnsi="Helvetica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09"/>
    <w:rsid w:val="000B3F24"/>
    <w:rsid w:val="0011176B"/>
    <w:rsid w:val="0022629B"/>
    <w:rsid w:val="002F5063"/>
    <w:rsid w:val="00342509"/>
    <w:rsid w:val="003E6F76"/>
    <w:rsid w:val="00407372"/>
    <w:rsid w:val="00490902"/>
    <w:rsid w:val="0050156B"/>
    <w:rsid w:val="00506068"/>
    <w:rsid w:val="005926DA"/>
    <w:rsid w:val="006903F6"/>
    <w:rsid w:val="00697273"/>
    <w:rsid w:val="007B4A9B"/>
    <w:rsid w:val="00862922"/>
    <w:rsid w:val="00875F91"/>
    <w:rsid w:val="00891B8C"/>
    <w:rsid w:val="008C7AF3"/>
    <w:rsid w:val="009B1EB1"/>
    <w:rsid w:val="00A07CFD"/>
    <w:rsid w:val="00B44828"/>
    <w:rsid w:val="00B467E7"/>
    <w:rsid w:val="00B5364C"/>
    <w:rsid w:val="00B83825"/>
    <w:rsid w:val="00C42103"/>
    <w:rsid w:val="00C76109"/>
    <w:rsid w:val="00C945FF"/>
    <w:rsid w:val="00CB77B4"/>
    <w:rsid w:val="00CF3123"/>
    <w:rsid w:val="00D34F88"/>
    <w:rsid w:val="00D478A0"/>
    <w:rsid w:val="00D5006D"/>
    <w:rsid w:val="00DA22FF"/>
    <w:rsid w:val="00DC4589"/>
    <w:rsid w:val="00DE1A97"/>
    <w:rsid w:val="00E57029"/>
    <w:rsid w:val="00E70789"/>
    <w:rsid w:val="00EB54DA"/>
    <w:rsid w:val="00F74B74"/>
    <w:rsid w:val="00FA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E22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F91"/>
    <w:rPr>
      <w:color w:val="000000"/>
      <w:kern w:val="28"/>
      <w:lang w:val="en-US" w:eastAsia="en-US"/>
    </w:rPr>
  </w:style>
  <w:style w:type="paragraph" w:styleId="Heading1">
    <w:name w:val="heading 1"/>
    <w:next w:val="Normal"/>
    <w:qFormat/>
    <w:rsid w:val="009B1EB1"/>
    <w:pPr>
      <w:outlineLvl w:val="0"/>
    </w:pPr>
    <w:rPr>
      <w:rFonts w:ascii="Lucida Sans Unicode" w:hAnsi="Lucida Sans Unicode" w:cs="Tahoma"/>
      <w:b/>
      <w:spacing w:val="20"/>
      <w:kern w:val="28"/>
      <w:sz w:val="56"/>
      <w:szCs w:val="56"/>
      <w:lang w:val="en" w:eastAsia="en-US"/>
    </w:rPr>
  </w:style>
  <w:style w:type="paragraph" w:styleId="Heading2">
    <w:name w:val="heading 2"/>
    <w:next w:val="Normal"/>
    <w:qFormat/>
    <w:rsid w:val="009B1EB1"/>
    <w:pPr>
      <w:keepNext/>
      <w:jc w:val="center"/>
      <w:outlineLvl w:val="1"/>
    </w:pPr>
    <w:rPr>
      <w:rFonts w:ascii="Lucida Sans Unicode" w:hAnsi="Lucida Sans Unicode" w:cs="Arial"/>
      <w:bCs/>
      <w:i/>
      <w:iCs/>
      <w:color w:val="FFFFFF"/>
      <w:spacing w:val="100"/>
      <w:kern w:val="28"/>
      <w:sz w:val="28"/>
      <w:szCs w:val="28"/>
      <w:lang w:val="en-US" w:eastAsia="en-US"/>
    </w:rPr>
  </w:style>
  <w:style w:type="paragraph" w:styleId="Heading3">
    <w:name w:val="heading 3"/>
    <w:next w:val="Normal"/>
    <w:qFormat/>
    <w:rsid w:val="002F5063"/>
    <w:pPr>
      <w:keepNext/>
      <w:spacing w:before="240" w:after="60"/>
      <w:jc w:val="right"/>
      <w:outlineLvl w:val="2"/>
    </w:pPr>
    <w:rPr>
      <w:rFonts w:ascii="Tahoma" w:hAnsi="Tahoma" w:cs="Arial"/>
      <w:b/>
      <w:bCs/>
      <w:color w:val="000084"/>
      <w:spacing w:val="20"/>
      <w:kern w:val="28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text">
    <w:name w:val="list text"/>
    <w:rsid w:val="009B1EB1"/>
    <w:pPr>
      <w:numPr>
        <w:numId w:val="1"/>
      </w:numPr>
      <w:spacing w:before="100" w:beforeAutospacing="1" w:after="100" w:afterAutospacing="1" w:line="360" w:lineRule="auto"/>
    </w:pPr>
    <w:rPr>
      <w:rFonts w:ascii="Tahoma" w:hAnsi="Tahoma" w:cs="Arial"/>
      <w:spacing w:val="10"/>
      <w:kern w:val="28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761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2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F91"/>
    <w:rPr>
      <w:color w:val="000000"/>
      <w:kern w:val="28"/>
      <w:lang w:val="en-US" w:eastAsia="en-US"/>
    </w:rPr>
  </w:style>
  <w:style w:type="paragraph" w:styleId="Heading1">
    <w:name w:val="heading 1"/>
    <w:next w:val="Normal"/>
    <w:qFormat/>
    <w:rsid w:val="009B1EB1"/>
    <w:pPr>
      <w:outlineLvl w:val="0"/>
    </w:pPr>
    <w:rPr>
      <w:rFonts w:ascii="Lucida Sans Unicode" w:hAnsi="Lucida Sans Unicode" w:cs="Tahoma"/>
      <w:b/>
      <w:spacing w:val="20"/>
      <w:kern w:val="28"/>
      <w:sz w:val="56"/>
      <w:szCs w:val="56"/>
      <w:lang w:val="en" w:eastAsia="en-US"/>
    </w:rPr>
  </w:style>
  <w:style w:type="paragraph" w:styleId="Heading2">
    <w:name w:val="heading 2"/>
    <w:next w:val="Normal"/>
    <w:qFormat/>
    <w:rsid w:val="009B1EB1"/>
    <w:pPr>
      <w:keepNext/>
      <w:jc w:val="center"/>
      <w:outlineLvl w:val="1"/>
    </w:pPr>
    <w:rPr>
      <w:rFonts w:ascii="Lucida Sans Unicode" w:hAnsi="Lucida Sans Unicode" w:cs="Arial"/>
      <w:bCs/>
      <w:i/>
      <w:iCs/>
      <w:color w:val="FFFFFF"/>
      <w:spacing w:val="100"/>
      <w:kern w:val="28"/>
      <w:sz w:val="28"/>
      <w:szCs w:val="28"/>
      <w:lang w:val="en-US" w:eastAsia="en-US"/>
    </w:rPr>
  </w:style>
  <w:style w:type="paragraph" w:styleId="Heading3">
    <w:name w:val="heading 3"/>
    <w:next w:val="Normal"/>
    <w:qFormat/>
    <w:rsid w:val="002F5063"/>
    <w:pPr>
      <w:keepNext/>
      <w:spacing w:before="240" w:after="60"/>
      <w:jc w:val="right"/>
      <w:outlineLvl w:val="2"/>
    </w:pPr>
    <w:rPr>
      <w:rFonts w:ascii="Tahoma" w:hAnsi="Tahoma" w:cs="Arial"/>
      <w:b/>
      <w:bCs/>
      <w:color w:val="000084"/>
      <w:spacing w:val="20"/>
      <w:kern w:val="28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text">
    <w:name w:val="list text"/>
    <w:rsid w:val="009B1EB1"/>
    <w:pPr>
      <w:numPr>
        <w:numId w:val="1"/>
      </w:numPr>
      <w:spacing w:before="100" w:beforeAutospacing="1" w:after="100" w:afterAutospacing="1" w:line="360" w:lineRule="auto"/>
    </w:pPr>
    <w:rPr>
      <w:rFonts w:ascii="Tahoma" w:hAnsi="Tahoma" w:cs="Arial"/>
      <w:spacing w:val="10"/>
      <w:kern w:val="28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761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2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83;Aquila\AppData\Roaming\Microsoft\Templates\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Agenda.dot</Template>
  <TotalTime>124</TotalTime>
  <Pages>8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2017-06-28T06:09:00Z</dcterms:created>
  <dcterms:modified xsi:type="dcterms:W3CDTF">2017-06-28T10:37:00Z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TC060874161033</vt:lpwstr>
  </property>
</Properties>
</file>